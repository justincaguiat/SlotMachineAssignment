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3E1D56" w14:paraId="395540FD" w14:textId="7777777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5000" w:type="pct"/>
                  </w:tcPr>
                  <w:p w14:paraId="03359301" w14:textId="77777777" w:rsidR="003E1D56" w:rsidRDefault="002F3647" w:rsidP="002F364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 wp14:anchorId="31C86E0B" wp14:editId="7132680C">
                          <wp:extent cx="3286125" cy="1644643"/>
                          <wp:effectExtent l="0" t="0" r="0" b="0"/>
                          <wp:docPr id="2" name="Picture 2" descr="Macintosh HD:Users:Justin:Documents:Semester6:COMP397-WebGameProg:SporkAppsLogo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Macintosh HD:Users:Justin:Documents:Semester6:COMP397-WebGameProg:SporkAppsLogo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286125" cy="164464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c>
              </w:sdtContent>
            </w:sdt>
          </w:tr>
          <w:tr w:rsidR="003E1D56" w14:paraId="3A991B78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16AB0986" w14:textId="77777777" w:rsidR="003E1D56" w:rsidRDefault="002F3647" w:rsidP="002F364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Slot Machine</w:t>
                    </w:r>
                  </w:p>
                </w:tc>
              </w:sdtContent>
            </w:sdt>
          </w:tr>
          <w:tr w:rsidR="003E1D56" w14:paraId="36176A66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1EBF9081" w14:textId="77777777" w:rsidR="003E1D56" w:rsidRPr="003E1D56" w:rsidRDefault="003E1D56" w:rsidP="00956236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</w:p>
            </w:tc>
          </w:tr>
          <w:tr w:rsidR="003E1D56" w14:paraId="3475D28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B59941C" w14:textId="77777777" w:rsidR="003E1D56" w:rsidRDefault="003E1D56">
                <w:pPr>
                  <w:pStyle w:val="NoSpacing"/>
                  <w:jc w:val="center"/>
                </w:pPr>
              </w:p>
              <w:p w14:paraId="7693D3D4" w14:textId="77777777" w:rsidR="003E1D56" w:rsidRDefault="003E1D56">
                <w:pPr>
                  <w:pStyle w:val="NoSpacing"/>
                  <w:jc w:val="center"/>
                </w:pPr>
              </w:p>
              <w:p w14:paraId="20326E2B" w14:textId="77777777" w:rsidR="003E1D56" w:rsidRDefault="003E1D56">
                <w:pPr>
                  <w:pStyle w:val="NoSpacing"/>
                  <w:jc w:val="center"/>
                </w:pPr>
              </w:p>
              <w:p w14:paraId="49B92EBA" w14:textId="77777777" w:rsidR="003E1D56" w:rsidRDefault="003E1D56">
                <w:pPr>
                  <w:pStyle w:val="NoSpacing"/>
                  <w:jc w:val="center"/>
                </w:pPr>
              </w:p>
              <w:p w14:paraId="60427DDE" w14:textId="77777777" w:rsidR="003E1D56" w:rsidRDefault="003E1D56">
                <w:pPr>
                  <w:pStyle w:val="NoSpacing"/>
                  <w:jc w:val="center"/>
                </w:pPr>
              </w:p>
              <w:p w14:paraId="71E3A7DB" w14:textId="77777777" w:rsidR="003E1D56" w:rsidRDefault="003E1D56">
                <w:pPr>
                  <w:pStyle w:val="NoSpacing"/>
                  <w:jc w:val="center"/>
                </w:pPr>
              </w:p>
              <w:p w14:paraId="45AB6037" w14:textId="77777777" w:rsidR="003E1D56" w:rsidRDefault="003E1D56">
                <w:pPr>
                  <w:pStyle w:val="NoSpacing"/>
                  <w:jc w:val="center"/>
                </w:pPr>
              </w:p>
              <w:p w14:paraId="5A96E7EF" w14:textId="77777777" w:rsidR="003E1D56" w:rsidRDefault="003E1D56">
                <w:pPr>
                  <w:pStyle w:val="NoSpacing"/>
                  <w:jc w:val="center"/>
                </w:pPr>
              </w:p>
              <w:p w14:paraId="6A4CA060" w14:textId="77777777" w:rsidR="003E1D56" w:rsidRPr="003E1D56" w:rsidRDefault="00956236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#1</w:t>
                </w:r>
              </w:p>
              <w:p w14:paraId="18B179F0" w14:textId="77777777" w:rsidR="003E1D56" w:rsidRDefault="003E1D56">
                <w:pPr>
                  <w:pStyle w:val="NoSpacing"/>
                  <w:jc w:val="center"/>
                </w:pPr>
              </w:p>
              <w:p w14:paraId="6B9FB7B6" w14:textId="77777777"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2F3647">
                  <w:t>2015</w:t>
                </w:r>
                <w:r>
                  <w:t xml:space="preserve"> by </w:t>
                </w:r>
                <w:proofErr w:type="spellStart"/>
                <w:r w:rsidR="002F3647">
                  <w:t>SporkApps</w:t>
                </w:r>
                <w:proofErr w:type="spellEnd"/>
              </w:p>
              <w:p w14:paraId="6957C4EA" w14:textId="77777777"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14:paraId="672A3253" w14:textId="77777777" w:rsidR="003E1D56" w:rsidRDefault="003E1D56">
                <w:pPr>
                  <w:pStyle w:val="NoSpacing"/>
                  <w:jc w:val="center"/>
                </w:pPr>
              </w:p>
              <w:p w14:paraId="58D99AE1" w14:textId="77777777" w:rsidR="003E1D56" w:rsidRDefault="003E1D56">
                <w:pPr>
                  <w:pStyle w:val="NoSpacing"/>
                  <w:jc w:val="center"/>
                </w:pPr>
              </w:p>
              <w:p w14:paraId="2F1785D4" w14:textId="77777777" w:rsidR="003E1D56" w:rsidRDefault="003E1D56">
                <w:pPr>
                  <w:pStyle w:val="NoSpacing"/>
                  <w:jc w:val="center"/>
                </w:pPr>
              </w:p>
            </w:tc>
          </w:tr>
          <w:tr w:rsidR="003E1D56" w14:paraId="665BD392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271B88CC" w14:textId="77777777" w:rsidR="003E1D56" w:rsidRPr="003E1D56" w:rsidRDefault="002F3647" w:rsidP="002F3647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Justin </w:t>
                    </w:r>
                    <w:proofErr w:type="spellStart"/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Caguiat</w:t>
                    </w:r>
                    <w:proofErr w:type="spellEnd"/>
                  </w:p>
                </w:tc>
              </w:sdtContent>
            </w:sdt>
          </w:tr>
          <w:tr w:rsidR="003E1D56" w14:paraId="39554C37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BD08398" w14:textId="77777777"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14:paraId="1859A656" w14:textId="77777777" w:rsidR="003E1D56" w:rsidRDefault="003E1D56"/>
        <w:p w14:paraId="424EE83D" w14:textId="77777777" w:rsidR="003E1D56" w:rsidRDefault="003E1D56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3E1D56" w14:paraId="20D76A35" w14:textId="77777777">
            <w:tc>
              <w:tcPr>
                <w:tcW w:w="5000" w:type="pct"/>
              </w:tcPr>
              <w:p w14:paraId="6830526F" w14:textId="77777777" w:rsidR="003E1D56" w:rsidRPr="003E1D56" w:rsidRDefault="00956236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February 25,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>
                  <w:rPr>
                    <w:sz w:val="24"/>
                    <w:szCs w:val="24"/>
                  </w:rPr>
                  <w:t>5</w:t>
                </w:r>
              </w:p>
            </w:tc>
          </w:tr>
        </w:tbl>
        <w:p w14:paraId="03122CBA" w14:textId="77777777" w:rsidR="003E1D56" w:rsidRDefault="003E1D56"/>
        <w:p w14:paraId="28331BF5" w14:textId="1237F9EC" w:rsidR="009A4D42" w:rsidRPr="000F73BA" w:rsidRDefault="003E1D56" w:rsidP="000F73BA"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id w:val="-124341796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CA" w:eastAsia="zh-TW"/>
        </w:rPr>
      </w:sdtEndPr>
      <w:sdtContent>
        <w:p w14:paraId="3AB21ADE" w14:textId="43BD945C" w:rsidR="000F73BA" w:rsidRDefault="000F73BA">
          <w:pPr>
            <w:pStyle w:val="TOCHeading"/>
          </w:pPr>
          <w:r>
            <w:t>Table of Contents</w:t>
          </w:r>
        </w:p>
        <w:p w14:paraId="28B9A8B1" w14:textId="77777777" w:rsidR="000F73BA" w:rsidRDefault="000F73BA">
          <w:pPr>
            <w:pStyle w:val="TOC1"/>
            <w:tabs>
              <w:tab w:val="right" w:leader="dot" w:pos="9350"/>
            </w:tabs>
            <w:rPr>
              <w:b w:val="0"/>
              <w:noProof/>
              <w:lang w:val="en-US"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Version History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58954F5" w14:textId="77777777" w:rsidR="000F73BA" w:rsidRDefault="000F73BA">
          <w:pPr>
            <w:pStyle w:val="TOC1"/>
            <w:tabs>
              <w:tab w:val="right" w:leader="dot" w:pos="935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Game Overview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08D1FDC" w14:textId="77777777" w:rsidR="000F73BA" w:rsidRDefault="000F73BA">
          <w:pPr>
            <w:pStyle w:val="TOC1"/>
            <w:tabs>
              <w:tab w:val="right" w:leader="dot" w:pos="935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Game Play Mechanics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10C0148" w14:textId="77777777" w:rsidR="000F73BA" w:rsidRDefault="000F73BA">
          <w:pPr>
            <w:pStyle w:val="TOC1"/>
            <w:tabs>
              <w:tab w:val="right" w:leader="dot" w:pos="935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Controls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499F023" w14:textId="77777777" w:rsidR="000F73BA" w:rsidRDefault="000F73BA">
          <w:pPr>
            <w:pStyle w:val="TOC1"/>
            <w:tabs>
              <w:tab w:val="right" w:leader="dot" w:pos="935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Interface Sketch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09E4569" w14:textId="77777777" w:rsidR="000F73BA" w:rsidRDefault="000F73BA">
          <w:pPr>
            <w:pStyle w:val="TOC1"/>
            <w:tabs>
              <w:tab w:val="right" w:leader="dot" w:pos="935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Menu and Screen Descriptions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2D986B1" w14:textId="77777777" w:rsidR="000F73BA" w:rsidRDefault="000F73BA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Start Screen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0E10FAF6" w14:textId="77777777" w:rsidR="000F73BA" w:rsidRDefault="000F73BA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Jackpot Screen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3C786DDC" w14:textId="77777777" w:rsidR="000F73BA" w:rsidRDefault="000F73BA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Losing Screen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31B5720" w14:textId="77777777" w:rsidR="000F73BA" w:rsidRDefault="000F73BA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val="en-US" w:eastAsia="ja-JP"/>
            </w:rPr>
          </w:pPr>
          <w:r w:rsidRPr="00CD7FB8">
            <w:rPr>
              <w:noProof/>
              <w:color w:val="345A8A" w:themeColor="accent1" w:themeShade="B5"/>
            </w:rPr>
            <w:t>Scoring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7AEA6E64" w14:textId="77777777" w:rsidR="000F73BA" w:rsidRDefault="000F73BA">
          <w:pPr>
            <w:pStyle w:val="TOC1"/>
            <w:tabs>
              <w:tab w:val="right" w:leader="dot" w:pos="935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Art / Multimedia Index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_Toc286499483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DBD87F2" w14:textId="0E99F7A1" w:rsidR="000F73BA" w:rsidRDefault="000F73BA">
          <w:r>
            <w:rPr>
              <w:b/>
              <w:bCs/>
              <w:noProof/>
            </w:rPr>
            <w:fldChar w:fldCharType="end"/>
          </w:r>
        </w:p>
      </w:sdtContent>
    </w:sdt>
    <w:p w14:paraId="4250F02F" w14:textId="77777777" w:rsidR="009A4D42" w:rsidRDefault="009A4D4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361B0913" w14:textId="77777777" w:rsidR="002F3647" w:rsidRDefault="00956236" w:rsidP="00956236">
      <w:pPr>
        <w:pStyle w:val="Heading1"/>
      </w:pPr>
      <w:bookmarkStart w:id="1" w:name="_Toc286499473"/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8240" behindDoc="1" locked="0" layoutInCell="1" allowOverlap="1" wp14:anchorId="35CE87B6" wp14:editId="4F393033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943600" cy="3035935"/>
            <wp:effectExtent l="0" t="0" r="0" b="120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2-25 at 2.54.2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D42">
        <w:t>Version History</w:t>
      </w:r>
      <w:bookmarkEnd w:id="1"/>
    </w:p>
    <w:p w14:paraId="4637FB1D" w14:textId="77777777" w:rsidR="00956236" w:rsidRDefault="00956236">
      <w:pPr>
        <w:rPr>
          <w:sz w:val="24"/>
          <w:szCs w:val="24"/>
        </w:rPr>
      </w:pPr>
    </w:p>
    <w:p w14:paraId="6CA95FE0" w14:textId="77777777" w:rsidR="00956236" w:rsidRDefault="00956236">
      <w:pPr>
        <w:rPr>
          <w:sz w:val="24"/>
          <w:szCs w:val="24"/>
        </w:rPr>
      </w:pPr>
    </w:p>
    <w:p w14:paraId="38CFF422" w14:textId="77777777" w:rsidR="00956236" w:rsidRDefault="00956236">
      <w:pPr>
        <w:rPr>
          <w:sz w:val="24"/>
          <w:szCs w:val="24"/>
        </w:rPr>
      </w:pPr>
    </w:p>
    <w:p w14:paraId="1CD59B97" w14:textId="77777777" w:rsidR="00956236" w:rsidRDefault="00956236">
      <w:pPr>
        <w:rPr>
          <w:sz w:val="24"/>
          <w:szCs w:val="24"/>
        </w:rPr>
      </w:pPr>
    </w:p>
    <w:p w14:paraId="49BE9E29" w14:textId="77777777" w:rsidR="00956236" w:rsidRDefault="00956236">
      <w:pPr>
        <w:rPr>
          <w:sz w:val="24"/>
          <w:szCs w:val="24"/>
        </w:rPr>
      </w:pPr>
    </w:p>
    <w:p w14:paraId="30C66E7A" w14:textId="77777777" w:rsidR="00956236" w:rsidRDefault="00956236">
      <w:pPr>
        <w:rPr>
          <w:sz w:val="24"/>
          <w:szCs w:val="24"/>
        </w:rPr>
      </w:pPr>
    </w:p>
    <w:p w14:paraId="47890128" w14:textId="77777777" w:rsidR="00956236" w:rsidRDefault="00956236">
      <w:pPr>
        <w:rPr>
          <w:sz w:val="24"/>
          <w:szCs w:val="24"/>
        </w:rPr>
      </w:pPr>
    </w:p>
    <w:p w14:paraId="6DFE3644" w14:textId="77777777" w:rsidR="00956236" w:rsidRDefault="00956236">
      <w:pPr>
        <w:rPr>
          <w:sz w:val="24"/>
          <w:szCs w:val="24"/>
        </w:rPr>
      </w:pPr>
    </w:p>
    <w:p w14:paraId="4C74CDA2" w14:textId="77777777" w:rsidR="009A4D42" w:rsidRDefault="00956236">
      <w:pPr>
        <w:rPr>
          <w:sz w:val="24"/>
          <w:szCs w:val="24"/>
        </w:rPr>
      </w:pPr>
      <w:r w:rsidRPr="00956236">
        <w:rPr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FFB019F" wp14:editId="3B7A1C96">
            <wp:simplePos x="0" y="0"/>
            <wp:positionH relativeFrom="column">
              <wp:posOffset>69850</wp:posOffset>
            </wp:positionH>
            <wp:positionV relativeFrom="paragraph">
              <wp:posOffset>3446780</wp:posOffset>
            </wp:positionV>
            <wp:extent cx="5943600" cy="178117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2-25 at 2.54.50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9264" behindDoc="1" locked="0" layoutInCell="1" allowOverlap="1" wp14:anchorId="56A76894" wp14:editId="6F63D78B">
            <wp:simplePos x="0" y="0"/>
            <wp:positionH relativeFrom="column">
              <wp:posOffset>0</wp:posOffset>
            </wp:positionH>
            <wp:positionV relativeFrom="paragraph">
              <wp:posOffset>132080</wp:posOffset>
            </wp:positionV>
            <wp:extent cx="5943600" cy="3394710"/>
            <wp:effectExtent l="0" t="0" r="0" b="88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2-25 at 2.54.4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D42">
        <w:rPr>
          <w:sz w:val="24"/>
          <w:szCs w:val="24"/>
        </w:rPr>
        <w:br w:type="page"/>
      </w:r>
    </w:p>
    <w:p w14:paraId="38018E4D" w14:textId="77777777" w:rsidR="00BF4089" w:rsidRDefault="009F6693" w:rsidP="00956236">
      <w:pPr>
        <w:pStyle w:val="Heading1"/>
      </w:pPr>
      <w:bookmarkStart w:id="2" w:name="_Toc286499474"/>
      <w:r w:rsidRPr="008C6B2D">
        <w:lastRenderedPageBreak/>
        <w:t>Game Overview</w:t>
      </w:r>
      <w:bookmarkEnd w:id="2"/>
      <w:r w:rsidR="00BF4089">
        <w:t xml:space="preserve"> </w:t>
      </w:r>
    </w:p>
    <w:p w14:paraId="2EBD00A2" w14:textId="71831607" w:rsidR="009A4D42" w:rsidRPr="003A3232" w:rsidRDefault="003A3232" w:rsidP="00BF4089">
      <w:pPr>
        <w:pStyle w:val="ListParagraph"/>
        <w:rPr>
          <w:b/>
          <w:sz w:val="24"/>
          <w:szCs w:val="24"/>
        </w:rPr>
      </w:pPr>
      <w:r>
        <w:rPr>
          <w:sz w:val="24"/>
          <w:szCs w:val="24"/>
        </w:rPr>
        <w:t xml:space="preserve">The purpose of the slot machine is to have somebody bet money to win money. If the player matches 3 reels they will win a certain amount of credits based on a scoring system. If there are no matches, no credits will be awarded. Jackpot is awarded when 3 rings are spun. </w:t>
      </w:r>
    </w:p>
    <w:p w14:paraId="23CE0678" w14:textId="77777777" w:rsidR="00686D09" w:rsidRPr="008C6B2D" w:rsidRDefault="00686D09" w:rsidP="00686D09">
      <w:pPr>
        <w:rPr>
          <w:b/>
          <w:sz w:val="24"/>
          <w:szCs w:val="24"/>
        </w:rPr>
      </w:pPr>
    </w:p>
    <w:p w14:paraId="31DAE53D" w14:textId="77777777" w:rsidR="009F6693" w:rsidRPr="008C6B2D" w:rsidRDefault="009F6693" w:rsidP="00956236">
      <w:pPr>
        <w:pStyle w:val="Heading1"/>
      </w:pPr>
      <w:bookmarkStart w:id="3" w:name="_Toc286499475"/>
      <w:r w:rsidRPr="008C6B2D">
        <w:t>Game Play Mechanics</w:t>
      </w:r>
      <w:bookmarkEnd w:id="3"/>
    </w:p>
    <w:p w14:paraId="35991F1E" w14:textId="36CF95E5" w:rsidR="00686D09" w:rsidRPr="003A3232" w:rsidRDefault="003A3232" w:rsidP="00686D0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When</w:t>
      </w:r>
      <w:r w:rsidR="003B3D66">
        <w:rPr>
          <w:sz w:val="24"/>
          <w:szCs w:val="24"/>
        </w:rPr>
        <w:t xml:space="preserve"> the spin button is pressed 3 random reels are chosen from an array. Based on those choices it goes into a switch statement that calculates if there are any matches. After the matches are calculated it goes into the payout system and it calculates the amount to award the player</w:t>
      </w:r>
      <w:proofErr w:type="gramStart"/>
      <w:r w:rsidR="003B3D66">
        <w:rPr>
          <w:sz w:val="24"/>
          <w:szCs w:val="24"/>
        </w:rPr>
        <w:t>;</w:t>
      </w:r>
      <w:proofErr w:type="gramEnd"/>
      <w:r w:rsidR="003B3D66">
        <w:rPr>
          <w:sz w:val="24"/>
          <w:szCs w:val="24"/>
        </w:rPr>
        <w:t xml:space="preserve"> if any.</w:t>
      </w:r>
    </w:p>
    <w:p w14:paraId="4E4B8017" w14:textId="77777777" w:rsidR="00686D09" w:rsidRPr="008C6B2D" w:rsidRDefault="00686D09" w:rsidP="00686D09">
      <w:pPr>
        <w:rPr>
          <w:b/>
          <w:sz w:val="24"/>
          <w:szCs w:val="24"/>
        </w:rPr>
      </w:pPr>
    </w:p>
    <w:p w14:paraId="417DC30E" w14:textId="77777777" w:rsidR="00BF4089" w:rsidRDefault="009F6693" w:rsidP="00956236">
      <w:pPr>
        <w:pStyle w:val="Heading1"/>
      </w:pPr>
      <w:bookmarkStart w:id="4" w:name="_Toc286499476"/>
      <w:r w:rsidRPr="008C6B2D">
        <w:t>Controls</w:t>
      </w:r>
      <w:bookmarkEnd w:id="4"/>
    </w:p>
    <w:p w14:paraId="10B0BB9E" w14:textId="7539DA9A" w:rsidR="00BF4089" w:rsidRPr="007A60F3" w:rsidRDefault="007A60F3" w:rsidP="00BF408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user uses the mouse to navigate the slot machine. They can click on various buttons to interact. </w:t>
      </w:r>
    </w:p>
    <w:p w14:paraId="671A5378" w14:textId="77777777" w:rsidR="00686D09" w:rsidRPr="008C6B2D" w:rsidRDefault="00686D09" w:rsidP="00686D09">
      <w:pPr>
        <w:rPr>
          <w:b/>
          <w:sz w:val="24"/>
          <w:szCs w:val="24"/>
        </w:rPr>
      </w:pPr>
    </w:p>
    <w:p w14:paraId="78010FD6" w14:textId="7A844C09" w:rsidR="009F6693" w:rsidRDefault="0083374A" w:rsidP="00956236">
      <w:pPr>
        <w:pStyle w:val="Heading1"/>
      </w:pPr>
      <w:r>
        <w:br w:type="column"/>
      </w:r>
      <w:bookmarkStart w:id="5" w:name="_Toc286499477"/>
      <w:r w:rsidR="009F6693" w:rsidRPr="008C6B2D">
        <w:lastRenderedPageBreak/>
        <w:t>Interface</w:t>
      </w:r>
      <w:r w:rsidR="00D668E0">
        <w:t xml:space="preserve"> Sketch</w:t>
      </w:r>
      <w:bookmarkEnd w:id="5"/>
    </w:p>
    <w:p w14:paraId="44DE585E" w14:textId="2102E617" w:rsidR="0083374A" w:rsidRPr="0083374A" w:rsidRDefault="0083374A" w:rsidP="0083374A">
      <w:pPr>
        <w:rPr>
          <w:b/>
          <w:sz w:val="24"/>
          <w:szCs w:val="24"/>
        </w:rPr>
      </w:pPr>
    </w:p>
    <w:p w14:paraId="5767CAE8" w14:textId="0741C6A4" w:rsidR="0083374A" w:rsidRDefault="0083374A" w:rsidP="00956236">
      <w:pPr>
        <w:pStyle w:val="Heading1"/>
      </w:pPr>
      <w:r>
        <w:rPr>
          <w:b w:val="0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1" locked="0" layoutInCell="1" allowOverlap="1" wp14:anchorId="04E9A3CF" wp14:editId="016E4398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943600" cy="620839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2-25 at 3.11.29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839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DE629" w14:textId="037176F0" w:rsidR="009F6693" w:rsidRDefault="0083374A" w:rsidP="00956236">
      <w:pPr>
        <w:pStyle w:val="Heading1"/>
      </w:pPr>
      <w:r>
        <w:br w:type="column"/>
      </w:r>
      <w:bookmarkStart w:id="6" w:name="_Toc286499478"/>
      <w:r w:rsidR="009F6693" w:rsidRPr="008C6B2D">
        <w:lastRenderedPageBreak/>
        <w:t>Menu and Screen Descriptions</w:t>
      </w:r>
      <w:bookmarkEnd w:id="6"/>
    </w:p>
    <w:p w14:paraId="34DB2CBD" w14:textId="1CC2AF80" w:rsidR="002F3647" w:rsidRPr="0083374A" w:rsidRDefault="0083374A" w:rsidP="0083374A">
      <w:pPr>
        <w:pStyle w:val="Heading2"/>
      </w:pPr>
      <w:bookmarkStart w:id="7" w:name="_Toc286499479"/>
      <w:r>
        <w:t>Start Screen</w:t>
      </w:r>
      <w:bookmarkEnd w:id="7"/>
    </w:p>
    <w:p w14:paraId="57501E75" w14:textId="239E4D8C" w:rsidR="00686D09" w:rsidRPr="005C2F0F" w:rsidRDefault="0083374A" w:rsidP="0083374A">
      <w:pPr>
        <w:pStyle w:val="Heading2"/>
      </w:pPr>
      <w:r>
        <w:rPr>
          <w:i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1" locked="0" layoutInCell="1" allowOverlap="1" wp14:anchorId="16E0DCF6" wp14:editId="6AC6BCDC">
            <wp:simplePos x="0" y="0"/>
            <wp:positionH relativeFrom="column">
              <wp:posOffset>69850</wp:posOffset>
            </wp:positionH>
            <wp:positionV relativeFrom="paragraph">
              <wp:posOffset>109220</wp:posOffset>
            </wp:positionV>
            <wp:extent cx="5943600" cy="6220460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2-25 at 3.14.5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4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column"/>
      </w:r>
      <w:bookmarkStart w:id="8" w:name="_Toc286499480"/>
      <w:r w:rsidRPr="0083374A">
        <w:lastRenderedPageBreak/>
        <w:drawing>
          <wp:anchor distT="0" distB="0" distL="114300" distR="114300" simplePos="0" relativeHeight="251661312" behindDoc="1" locked="0" layoutInCell="1" allowOverlap="1" wp14:anchorId="2817F0A5" wp14:editId="6A933734">
            <wp:simplePos x="0" y="0"/>
            <wp:positionH relativeFrom="column">
              <wp:posOffset>69850</wp:posOffset>
            </wp:positionH>
            <wp:positionV relativeFrom="paragraph">
              <wp:posOffset>342900</wp:posOffset>
            </wp:positionV>
            <wp:extent cx="5943600" cy="6239510"/>
            <wp:effectExtent l="0" t="0" r="0" b="889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2-25 at 3.16.49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95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374A">
        <w:t>Jackpot Screen</w:t>
      </w:r>
      <w:bookmarkEnd w:id="8"/>
      <w:r>
        <w:br w:type="column"/>
      </w:r>
      <w:bookmarkStart w:id="9" w:name="_Toc286499481"/>
      <w:r>
        <w:rPr>
          <w:i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63360" behindDoc="1" locked="0" layoutInCell="1" allowOverlap="1" wp14:anchorId="67DC2D71" wp14:editId="4377CFEF">
            <wp:simplePos x="0" y="0"/>
            <wp:positionH relativeFrom="column">
              <wp:posOffset>69850</wp:posOffset>
            </wp:positionH>
            <wp:positionV relativeFrom="paragraph">
              <wp:posOffset>457200</wp:posOffset>
            </wp:positionV>
            <wp:extent cx="5943600" cy="618172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2-25 at 3.14.4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Losing Screen</w:t>
      </w:r>
      <w:bookmarkEnd w:id="9"/>
      <w:r>
        <w:br w:type="column"/>
      </w:r>
      <w:bookmarkStart w:id="10" w:name="_Toc286499482"/>
      <w:r w:rsidR="009F6693" w:rsidRPr="0083374A">
        <w:rPr>
          <w:rStyle w:val="Heading1Char"/>
          <w:b/>
        </w:rPr>
        <w:lastRenderedPageBreak/>
        <w:t>Scoring</w:t>
      </w:r>
      <w:bookmarkEnd w:id="10"/>
    </w:p>
    <w:p w14:paraId="37AD5981" w14:textId="335968AF" w:rsidR="00686D09" w:rsidRDefault="00EA16EA" w:rsidP="00686D09">
      <w:pPr>
        <w:rPr>
          <w:sz w:val="24"/>
          <w:szCs w:val="24"/>
        </w:rPr>
      </w:pPr>
      <w:r>
        <w:rPr>
          <w:sz w:val="24"/>
          <w:szCs w:val="24"/>
        </w:rPr>
        <w:t xml:space="preserve">The player has the option to either bet 1, 10 or 50 credits. </w:t>
      </w:r>
    </w:p>
    <w:p w14:paraId="0811C564" w14:textId="634162E0" w:rsidR="00EA16EA" w:rsidRDefault="00EA16EA" w:rsidP="00686D09">
      <w:pPr>
        <w:rPr>
          <w:sz w:val="24"/>
          <w:szCs w:val="24"/>
        </w:rPr>
      </w:pPr>
      <w:r>
        <w:rPr>
          <w:sz w:val="24"/>
          <w:szCs w:val="24"/>
        </w:rPr>
        <w:t>The player will win</w:t>
      </w:r>
      <w:r w:rsidR="009F4070">
        <w:rPr>
          <w:sz w:val="24"/>
          <w:szCs w:val="24"/>
        </w:rPr>
        <w:t xml:space="preserve"> credits back</w:t>
      </w:r>
      <w:r>
        <w:rPr>
          <w:sz w:val="24"/>
          <w:szCs w:val="24"/>
        </w:rPr>
        <w:t xml:space="preserve"> if the following conditions are met: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EA16EA" w14:paraId="30F26E5F" w14:textId="77777777" w:rsidTr="00EA16EA">
        <w:tc>
          <w:tcPr>
            <w:tcW w:w="4788" w:type="dxa"/>
          </w:tcPr>
          <w:p w14:paraId="2F2024A8" w14:textId="72EC3B98" w:rsidR="00EA16EA" w:rsidRDefault="00EA16EA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Spin Results</w:t>
            </w:r>
            <w:r w:rsidR="009F4070">
              <w:rPr>
                <w:sz w:val="24"/>
                <w:szCs w:val="24"/>
              </w:rPr>
              <w:t xml:space="preserve"> (with no blank reels)</w:t>
            </w:r>
          </w:p>
        </w:tc>
        <w:tc>
          <w:tcPr>
            <w:tcW w:w="4788" w:type="dxa"/>
          </w:tcPr>
          <w:p w14:paraId="7F2B0882" w14:textId="45294B9E" w:rsidR="00EA16EA" w:rsidRDefault="00EA16EA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Win Amount multiplier </w:t>
            </w:r>
          </w:p>
        </w:tc>
      </w:tr>
      <w:tr w:rsidR="00EA16EA" w14:paraId="140D443F" w14:textId="77777777" w:rsidTr="00EA16EA">
        <w:tc>
          <w:tcPr>
            <w:tcW w:w="4788" w:type="dxa"/>
          </w:tcPr>
          <w:p w14:paraId="5F80F1D3" w14:textId="3CB154AD" w:rsidR="00EA16EA" w:rsidRDefault="00EA16EA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Sonic x 3</w:t>
            </w:r>
          </w:p>
        </w:tc>
        <w:tc>
          <w:tcPr>
            <w:tcW w:w="4788" w:type="dxa"/>
          </w:tcPr>
          <w:p w14:paraId="70CA1825" w14:textId="0A845A6F" w:rsidR="00EA16EA" w:rsidRDefault="00EA16EA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x10</w:t>
            </w:r>
            <w:proofErr w:type="gramEnd"/>
          </w:p>
        </w:tc>
      </w:tr>
      <w:tr w:rsidR="00EA16EA" w14:paraId="1CF06157" w14:textId="77777777" w:rsidTr="00EA16EA">
        <w:tc>
          <w:tcPr>
            <w:tcW w:w="4788" w:type="dxa"/>
          </w:tcPr>
          <w:p w14:paraId="5BFFE1A7" w14:textId="0798A1E1" w:rsidR="00EA16EA" w:rsidRDefault="00EA16EA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Tails x 3</w:t>
            </w:r>
          </w:p>
        </w:tc>
        <w:tc>
          <w:tcPr>
            <w:tcW w:w="4788" w:type="dxa"/>
          </w:tcPr>
          <w:p w14:paraId="0280A96D" w14:textId="54C0E832" w:rsidR="00EA16EA" w:rsidRDefault="00EA16EA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x20</w:t>
            </w:r>
            <w:proofErr w:type="gramEnd"/>
          </w:p>
        </w:tc>
      </w:tr>
      <w:tr w:rsidR="00EA16EA" w14:paraId="2D4C6FCD" w14:textId="77777777" w:rsidTr="00EA16EA">
        <w:tc>
          <w:tcPr>
            <w:tcW w:w="4788" w:type="dxa"/>
          </w:tcPr>
          <w:p w14:paraId="4CD2F690" w14:textId="0586F4CE" w:rsidR="00EA16EA" w:rsidRDefault="00EA16EA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Super Sonic x 3</w:t>
            </w:r>
          </w:p>
        </w:tc>
        <w:tc>
          <w:tcPr>
            <w:tcW w:w="4788" w:type="dxa"/>
          </w:tcPr>
          <w:p w14:paraId="5449C662" w14:textId="4F5405C1" w:rsidR="00EA16EA" w:rsidRDefault="00EA16EA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x30</w:t>
            </w:r>
            <w:proofErr w:type="gramEnd"/>
          </w:p>
        </w:tc>
      </w:tr>
      <w:tr w:rsidR="00EA16EA" w14:paraId="63B6E420" w14:textId="77777777" w:rsidTr="00EA16EA">
        <w:tc>
          <w:tcPr>
            <w:tcW w:w="4788" w:type="dxa"/>
          </w:tcPr>
          <w:p w14:paraId="6869C8E9" w14:textId="63256A55" w:rsidR="00EA16EA" w:rsidRDefault="00EA16EA" w:rsidP="00686D09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Robotnic</w:t>
            </w:r>
            <w:proofErr w:type="spellEnd"/>
            <w:r>
              <w:rPr>
                <w:sz w:val="24"/>
                <w:szCs w:val="24"/>
              </w:rPr>
              <w:t xml:space="preserve"> x3</w:t>
            </w:r>
          </w:p>
        </w:tc>
        <w:tc>
          <w:tcPr>
            <w:tcW w:w="4788" w:type="dxa"/>
          </w:tcPr>
          <w:p w14:paraId="3D4D90C0" w14:textId="2D4ADEF8" w:rsidR="00EA16EA" w:rsidRDefault="00EA16EA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x40</w:t>
            </w:r>
            <w:proofErr w:type="gramEnd"/>
          </w:p>
        </w:tc>
      </w:tr>
      <w:tr w:rsidR="00EA16EA" w14:paraId="48C6F287" w14:textId="77777777" w:rsidTr="00EA16EA">
        <w:tc>
          <w:tcPr>
            <w:tcW w:w="4788" w:type="dxa"/>
          </w:tcPr>
          <w:p w14:paraId="7A5A7950" w14:textId="580D12BF" w:rsidR="00EA16EA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Bars x 3</w:t>
            </w:r>
          </w:p>
        </w:tc>
        <w:tc>
          <w:tcPr>
            <w:tcW w:w="4788" w:type="dxa"/>
          </w:tcPr>
          <w:p w14:paraId="7BECDC28" w14:textId="34933EC4" w:rsidR="00EA16EA" w:rsidRDefault="00EA16EA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x50</w:t>
            </w:r>
            <w:proofErr w:type="gramEnd"/>
          </w:p>
        </w:tc>
      </w:tr>
      <w:tr w:rsidR="00EA16EA" w14:paraId="37ADB040" w14:textId="77777777" w:rsidTr="00EA16EA">
        <w:tc>
          <w:tcPr>
            <w:tcW w:w="4788" w:type="dxa"/>
          </w:tcPr>
          <w:p w14:paraId="1352F299" w14:textId="08950B66" w:rsidR="00EA16EA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Knuckles x3</w:t>
            </w:r>
          </w:p>
        </w:tc>
        <w:tc>
          <w:tcPr>
            <w:tcW w:w="4788" w:type="dxa"/>
          </w:tcPr>
          <w:p w14:paraId="70318AFB" w14:textId="6804AFDE" w:rsidR="00EA16EA" w:rsidRDefault="00EA16EA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x75</w:t>
            </w:r>
            <w:proofErr w:type="gramEnd"/>
          </w:p>
        </w:tc>
      </w:tr>
      <w:tr w:rsidR="00EA16EA" w14:paraId="60BF7177" w14:textId="77777777" w:rsidTr="00EA16EA">
        <w:tc>
          <w:tcPr>
            <w:tcW w:w="4788" w:type="dxa"/>
          </w:tcPr>
          <w:p w14:paraId="1D4F64D6" w14:textId="58E2EBA5" w:rsidR="00EA16EA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Rings x3</w:t>
            </w:r>
          </w:p>
        </w:tc>
        <w:tc>
          <w:tcPr>
            <w:tcW w:w="4788" w:type="dxa"/>
          </w:tcPr>
          <w:p w14:paraId="09DC3A91" w14:textId="1F375E41" w:rsidR="00EA16EA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</w:t>
            </w:r>
            <w:r w:rsidR="00EA16EA">
              <w:rPr>
                <w:sz w:val="24"/>
                <w:szCs w:val="24"/>
              </w:rPr>
              <w:t>100</w:t>
            </w:r>
            <w:proofErr w:type="gramEnd"/>
            <w:r>
              <w:rPr>
                <w:sz w:val="24"/>
                <w:szCs w:val="24"/>
              </w:rPr>
              <w:t xml:space="preserve"> + Jackpot amount</w:t>
            </w:r>
          </w:p>
        </w:tc>
      </w:tr>
      <w:tr w:rsidR="009F4070" w14:paraId="61F749BE" w14:textId="77777777" w:rsidTr="00EA16EA">
        <w:tc>
          <w:tcPr>
            <w:tcW w:w="4788" w:type="dxa"/>
          </w:tcPr>
          <w:p w14:paraId="5D03FA45" w14:textId="6BB731B3" w:rsidR="009F4070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Sonic x2</w:t>
            </w:r>
          </w:p>
        </w:tc>
        <w:tc>
          <w:tcPr>
            <w:tcW w:w="4788" w:type="dxa"/>
          </w:tcPr>
          <w:p w14:paraId="7CA50680" w14:textId="664E3B7A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x2</w:t>
            </w:r>
            <w:proofErr w:type="gramEnd"/>
          </w:p>
        </w:tc>
      </w:tr>
      <w:tr w:rsidR="009F4070" w14:paraId="2BC0E9FA" w14:textId="77777777" w:rsidTr="00EA16EA">
        <w:tc>
          <w:tcPr>
            <w:tcW w:w="4788" w:type="dxa"/>
          </w:tcPr>
          <w:p w14:paraId="2E84CEE2" w14:textId="41787255" w:rsidR="009F4070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Tails x2</w:t>
            </w:r>
          </w:p>
        </w:tc>
        <w:tc>
          <w:tcPr>
            <w:tcW w:w="4788" w:type="dxa"/>
          </w:tcPr>
          <w:p w14:paraId="38017A63" w14:textId="64F41FCE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x2</w:t>
            </w:r>
            <w:proofErr w:type="gramEnd"/>
          </w:p>
        </w:tc>
      </w:tr>
      <w:tr w:rsidR="009F4070" w14:paraId="355ACC78" w14:textId="77777777" w:rsidTr="00EA16EA">
        <w:tc>
          <w:tcPr>
            <w:tcW w:w="4788" w:type="dxa"/>
          </w:tcPr>
          <w:p w14:paraId="06599426" w14:textId="5A4B2798" w:rsidR="009F4070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Super Sonic x2</w:t>
            </w:r>
          </w:p>
        </w:tc>
        <w:tc>
          <w:tcPr>
            <w:tcW w:w="4788" w:type="dxa"/>
          </w:tcPr>
          <w:p w14:paraId="3595228A" w14:textId="04751C7F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x3</w:t>
            </w:r>
            <w:proofErr w:type="gramEnd"/>
          </w:p>
        </w:tc>
      </w:tr>
      <w:tr w:rsidR="009F4070" w14:paraId="0297D629" w14:textId="77777777" w:rsidTr="00EA16EA">
        <w:tc>
          <w:tcPr>
            <w:tcW w:w="4788" w:type="dxa"/>
          </w:tcPr>
          <w:p w14:paraId="1B2B436C" w14:textId="3F2579E9" w:rsidR="009F4070" w:rsidRDefault="009F4070" w:rsidP="00686D09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Robotnic</w:t>
            </w:r>
            <w:proofErr w:type="spellEnd"/>
            <w:r>
              <w:rPr>
                <w:sz w:val="24"/>
                <w:szCs w:val="24"/>
              </w:rPr>
              <w:t xml:space="preserve"> x2</w:t>
            </w:r>
          </w:p>
        </w:tc>
        <w:tc>
          <w:tcPr>
            <w:tcW w:w="4788" w:type="dxa"/>
          </w:tcPr>
          <w:p w14:paraId="65C646D2" w14:textId="07090CD2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x4</w:t>
            </w:r>
            <w:proofErr w:type="gramEnd"/>
          </w:p>
        </w:tc>
      </w:tr>
      <w:tr w:rsidR="009F4070" w14:paraId="1040E27C" w14:textId="77777777" w:rsidTr="00EA16EA">
        <w:tc>
          <w:tcPr>
            <w:tcW w:w="4788" w:type="dxa"/>
          </w:tcPr>
          <w:p w14:paraId="2214F6DD" w14:textId="15280031" w:rsidR="009F4070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Bars x2</w:t>
            </w:r>
          </w:p>
        </w:tc>
        <w:tc>
          <w:tcPr>
            <w:tcW w:w="4788" w:type="dxa"/>
          </w:tcPr>
          <w:p w14:paraId="194F3F6C" w14:textId="013D86CB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x5</w:t>
            </w:r>
            <w:proofErr w:type="gramEnd"/>
          </w:p>
        </w:tc>
      </w:tr>
      <w:tr w:rsidR="009F4070" w14:paraId="2B9D0292" w14:textId="77777777" w:rsidTr="00EA16EA">
        <w:tc>
          <w:tcPr>
            <w:tcW w:w="4788" w:type="dxa"/>
          </w:tcPr>
          <w:p w14:paraId="31619605" w14:textId="110761D8" w:rsidR="009F4070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Knuckles x2</w:t>
            </w:r>
          </w:p>
        </w:tc>
        <w:tc>
          <w:tcPr>
            <w:tcW w:w="4788" w:type="dxa"/>
          </w:tcPr>
          <w:p w14:paraId="07C4FFFB" w14:textId="3068DD8F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x10</w:t>
            </w:r>
            <w:proofErr w:type="gramEnd"/>
          </w:p>
        </w:tc>
      </w:tr>
      <w:tr w:rsidR="009F4070" w14:paraId="33501473" w14:textId="77777777" w:rsidTr="00EA16EA">
        <w:tc>
          <w:tcPr>
            <w:tcW w:w="4788" w:type="dxa"/>
          </w:tcPr>
          <w:p w14:paraId="4B3E4E1A" w14:textId="7418BC0E" w:rsidR="009F4070" w:rsidRDefault="009F4070" w:rsidP="00686D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Rings x2</w:t>
            </w:r>
          </w:p>
        </w:tc>
        <w:tc>
          <w:tcPr>
            <w:tcW w:w="4788" w:type="dxa"/>
          </w:tcPr>
          <w:p w14:paraId="30471DD4" w14:textId="222D4FBA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x20</w:t>
            </w:r>
            <w:proofErr w:type="gramEnd"/>
          </w:p>
        </w:tc>
      </w:tr>
      <w:tr w:rsidR="009F4070" w14:paraId="01D174A2" w14:textId="77777777" w:rsidTr="00EA16EA">
        <w:tc>
          <w:tcPr>
            <w:tcW w:w="4788" w:type="dxa"/>
          </w:tcPr>
          <w:p w14:paraId="00F410ED" w14:textId="10F45BAC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no</w:t>
            </w:r>
            <w:proofErr w:type="gramEnd"/>
            <w:r>
              <w:rPr>
                <w:sz w:val="24"/>
                <w:szCs w:val="24"/>
              </w:rPr>
              <w:t xml:space="preserve"> blank spaces</w:t>
            </w:r>
          </w:p>
        </w:tc>
        <w:tc>
          <w:tcPr>
            <w:tcW w:w="4788" w:type="dxa"/>
          </w:tcPr>
          <w:p w14:paraId="2E39FDFC" w14:textId="5B741FC9" w:rsidR="009F4070" w:rsidRDefault="009F4070" w:rsidP="00686D0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x1</w:t>
            </w:r>
            <w:proofErr w:type="gramEnd"/>
          </w:p>
        </w:tc>
      </w:tr>
    </w:tbl>
    <w:p w14:paraId="660EEB8C" w14:textId="77777777" w:rsidR="00EA16EA" w:rsidRDefault="00EA16EA" w:rsidP="00686D09">
      <w:pPr>
        <w:rPr>
          <w:sz w:val="24"/>
          <w:szCs w:val="24"/>
        </w:rPr>
      </w:pPr>
    </w:p>
    <w:p w14:paraId="2A2A074D" w14:textId="2966DDBB" w:rsidR="009F4070" w:rsidRDefault="009F4070" w:rsidP="00686D09">
      <w:pPr>
        <w:rPr>
          <w:sz w:val="24"/>
          <w:szCs w:val="24"/>
        </w:rPr>
      </w:pPr>
      <w:r>
        <w:rPr>
          <w:sz w:val="24"/>
          <w:szCs w:val="24"/>
        </w:rPr>
        <w:t>If none of the conditions are met, the player does not win and credits back. When the player has 0 credits, they lose and have the option to reset the game.</w:t>
      </w:r>
    </w:p>
    <w:p w14:paraId="104F6C07" w14:textId="77777777" w:rsidR="009F6693" w:rsidRDefault="009F6693" w:rsidP="00956236">
      <w:pPr>
        <w:pStyle w:val="Heading1"/>
      </w:pPr>
      <w:bookmarkStart w:id="11" w:name="_Toc286499483"/>
      <w:r w:rsidRPr="008C6B2D">
        <w:lastRenderedPageBreak/>
        <w:t xml:space="preserve">Art </w:t>
      </w:r>
      <w:r w:rsidR="005C2F0F">
        <w:t xml:space="preserve">/ Multimedia </w:t>
      </w:r>
      <w:r w:rsidR="003E1D34">
        <w:t>Index</w:t>
      </w:r>
      <w:bookmarkEnd w:id="11"/>
    </w:p>
    <w:p w14:paraId="00E023C2" w14:textId="5EFE2BDE" w:rsidR="005C2F0F" w:rsidRPr="00555925" w:rsidRDefault="00555925" w:rsidP="002F3647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 wp14:anchorId="57E5C401" wp14:editId="32A9D8AF">
            <wp:extent cx="5943600" cy="7938770"/>
            <wp:effectExtent l="0" t="0" r="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otMachineImageShee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F0F" w:rsidRPr="00555925" w:rsidSect="008E601F">
      <w:headerReference w:type="even" r:id="rId22"/>
      <w:headerReference w:type="default" r:id="rId23"/>
      <w:footerReference w:type="even" r:id="rId24"/>
      <w:footerReference w:type="default" r:id="rId2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EAAF96" w14:textId="77777777" w:rsidR="003A3232" w:rsidRDefault="003A3232" w:rsidP="00C152DC">
      <w:pPr>
        <w:spacing w:after="0" w:line="240" w:lineRule="auto"/>
      </w:pPr>
      <w:r>
        <w:separator/>
      </w:r>
    </w:p>
  </w:endnote>
  <w:endnote w:type="continuationSeparator" w:id="0">
    <w:p w14:paraId="7F2EA3F7" w14:textId="77777777" w:rsidR="003A3232" w:rsidRDefault="003A3232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charset w:val="51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F7BADD" w14:textId="77777777" w:rsidR="003A3232" w:rsidRDefault="003A3232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>V</w:t>
    </w:r>
    <w:r>
      <w:rPr>
        <w:rFonts w:asciiTheme="majorHAnsi" w:hAnsiTheme="majorHAnsi"/>
        <w:b/>
      </w:rPr>
      <w:t>ersion Number 1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0F73BA" w:rsidRPr="000F73BA">
      <w:rPr>
        <w:rFonts w:asciiTheme="majorHAnsi" w:hAnsiTheme="majorHAnsi"/>
        <w:noProof/>
      </w:rPr>
      <w:t>2</w:t>
    </w:r>
    <w:r>
      <w:rPr>
        <w:rFonts w:asciiTheme="majorHAnsi" w:hAnsiTheme="majorHAnsi"/>
        <w:noProof/>
      </w:rPr>
      <w:fldChar w:fldCharType="end"/>
    </w:r>
  </w:p>
  <w:p w14:paraId="61C8A1CD" w14:textId="77777777" w:rsidR="003A3232" w:rsidRDefault="003A3232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0D5572" w14:textId="77777777" w:rsidR="003A3232" w:rsidRDefault="003A3232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Content>
        <w:r>
          <w:rPr>
            <w:rFonts w:asciiTheme="majorHAnsi" w:hAnsiTheme="majorHAnsi"/>
          </w:rPr>
          <w:t>[Type text]</w:t>
        </w:r>
      </w:sdtContent>
    </w:sdt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0F73BA" w:rsidRPr="000F73BA">
      <w:rPr>
        <w:rFonts w:asciiTheme="majorHAnsi" w:hAnsiTheme="majorHAnsi"/>
        <w:noProof/>
      </w:rPr>
      <w:t>9</w:t>
    </w:r>
    <w:r>
      <w:rPr>
        <w:rFonts w:asciiTheme="majorHAnsi" w:hAnsiTheme="majorHAnsi"/>
        <w:noProof/>
      </w:rPr>
      <w:fldChar w:fldCharType="end"/>
    </w:r>
  </w:p>
  <w:p w14:paraId="5593EE4C" w14:textId="77777777" w:rsidR="003A3232" w:rsidRDefault="003A323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50F145" w14:textId="77777777" w:rsidR="003A3232" w:rsidRDefault="003A3232" w:rsidP="00C152DC">
      <w:pPr>
        <w:spacing w:after="0" w:line="240" w:lineRule="auto"/>
      </w:pPr>
      <w:r>
        <w:separator/>
      </w:r>
    </w:p>
  </w:footnote>
  <w:footnote w:type="continuationSeparator" w:id="0">
    <w:p w14:paraId="3BAB971F" w14:textId="77777777" w:rsidR="003A3232" w:rsidRDefault="003A3232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3A3232" w14:paraId="48B9DBAE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51102592" w14:textId="77777777" w:rsidR="003A3232" w:rsidRDefault="003A3232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  <w:lang w:val="en-US"/>
                </w:rPr>
                <w:t>Slot Machine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5-02-25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737E20B6" w14:textId="77777777" w:rsidR="003A3232" w:rsidRDefault="003A3232" w:rsidP="00F328B5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February 25, 2015</w:t>
              </w:r>
            </w:p>
          </w:tc>
        </w:sdtContent>
      </w:sdt>
    </w:tr>
  </w:tbl>
  <w:p w14:paraId="1D2D7BE7" w14:textId="77777777" w:rsidR="003A3232" w:rsidRDefault="003A323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3A3232" w14:paraId="72410171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5-02-25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4546B84D" w14:textId="76FBF08A" w:rsidR="003A3232" w:rsidRPr="00C152DC" w:rsidRDefault="003A3232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February 25, 2015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45192F86" w14:textId="77777777" w:rsidR="003A3232" w:rsidRDefault="003A3232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  <w:lang w:val="en-US"/>
                </w:rPr>
                <w:t>Slot Machine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42E13D1E" w14:textId="77777777" w:rsidR="003A3232" w:rsidRDefault="003A323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BBC"/>
    <w:rsid w:val="00021BBC"/>
    <w:rsid w:val="00023AF4"/>
    <w:rsid w:val="00041C8A"/>
    <w:rsid w:val="00080D8D"/>
    <w:rsid w:val="000F73BA"/>
    <w:rsid w:val="002F3647"/>
    <w:rsid w:val="003A3232"/>
    <w:rsid w:val="003B3D66"/>
    <w:rsid w:val="003E1D34"/>
    <w:rsid w:val="003E1D56"/>
    <w:rsid w:val="00420F46"/>
    <w:rsid w:val="0052734F"/>
    <w:rsid w:val="00555925"/>
    <w:rsid w:val="005C2F0F"/>
    <w:rsid w:val="00686D09"/>
    <w:rsid w:val="00691022"/>
    <w:rsid w:val="00744BAC"/>
    <w:rsid w:val="007A60F3"/>
    <w:rsid w:val="007D2A8E"/>
    <w:rsid w:val="0083374A"/>
    <w:rsid w:val="008C6B2D"/>
    <w:rsid w:val="008E601F"/>
    <w:rsid w:val="008F3C94"/>
    <w:rsid w:val="00953C99"/>
    <w:rsid w:val="00956236"/>
    <w:rsid w:val="00996533"/>
    <w:rsid w:val="009A4D42"/>
    <w:rsid w:val="009F4070"/>
    <w:rsid w:val="009F6693"/>
    <w:rsid w:val="00AA765B"/>
    <w:rsid w:val="00AD223E"/>
    <w:rsid w:val="00BF4089"/>
    <w:rsid w:val="00C152DC"/>
    <w:rsid w:val="00D668E0"/>
    <w:rsid w:val="00D82416"/>
    <w:rsid w:val="00EA16EA"/>
    <w:rsid w:val="00EB6F93"/>
    <w:rsid w:val="00F328B5"/>
    <w:rsid w:val="00F35C9E"/>
    <w:rsid w:val="00F3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9F7D3F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23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37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95623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337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A16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0F73BA"/>
    <w:pPr>
      <w:outlineLvl w:val="9"/>
    </w:pPr>
    <w:rPr>
      <w:color w:val="365F91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F73BA"/>
    <w:pPr>
      <w:spacing w:before="120" w:after="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F73BA"/>
    <w:pPr>
      <w:spacing w:after="0"/>
      <w:ind w:left="220"/>
    </w:pPr>
    <w:rPr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F73BA"/>
    <w:pPr>
      <w:spacing w:after="0"/>
      <w:ind w:left="440"/>
    </w:pPr>
    <w:rPr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F73BA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F73BA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F73BA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F73BA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F73BA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F73BA"/>
    <w:pPr>
      <w:spacing w:after="0"/>
      <w:ind w:left="1760"/>
    </w:pPr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23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37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95623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337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A16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0F73BA"/>
    <w:pPr>
      <w:outlineLvl w:val="9"/>
    </w:pPr>
    <w:rPr>
      <w:color w:val="365F91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F73BA"/>
    <w:pPr>
      <w:spacing w:before="120" w:after="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F73BA"/>
    <w:pPr>
      <w:spacing w:after="0"/>
      <w:ind w:left="220"/>
    </w:pPr>
    <w:rPr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F73BA"/>
    <w:pPr>
      <w:spacing w:after="0"/>
      <w:ind w:left="440"/>
    </w:pPr>
    <w:rPr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F73BA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F73BA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F73BA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F73BA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F73BA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F73BA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settings" Target="settings.xm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header" Target="header1.xml"/><Relationship Id="rId23" Type="http://schemas.openxmlformats.org/officeDocument/2006/relationships/header" Target="header2.xml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microsoft.com/office/2007/relationships/stylesWithEffects" Target="stylesWithEffect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2015-02-25T00:00:00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5.xml><?xml version="1.0" encoding="utf-8"?>
<ds:datastoreItem xmlns:ds="http://schemas.openxmlformats.org/officeDocument/2006/customXml" ds:itemID="{57DDC492-462E-EA4A-A1A9-F8D86220C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\Users\Thomas\AppData\Roaming\Microsoft\Templates\TP030000466.dotx</Template>
  <TotalTime>78</TotalTime>
  <Pages>10</Pages>
  <Words>329</Words>
  <Characters>1879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Slot Machine</dc:title>
  <dc:creator>Justin Caguiat</dc:creator>
  <cp:lastModifiedBy>j</cp:lastModifiedBy>
  <cp:revision>10</cp:revision>
  <dcterms:created xsi:type="dcterms:W3CDTF">2011-07-15T01:03:00Z</dcterms:created>
  <dcterms:modified xsi:type="dcterms:W3CDTF">2015-02-25T21:02:00Z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